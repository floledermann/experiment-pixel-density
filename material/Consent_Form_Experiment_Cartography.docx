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53A95601"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w:t>
      </w:r>
      <w:r w:rsidR="00A26837">
        <w:t>, and others,</w:t>
      </w:r>
      <w:bookmarkStart w:id="0" w:name="_GoBack"/>
      <w:bookmarkEnd w:id="0"/>
      <w:r w:rsidR="00354A3A">
        <w:t xml:space="preserve">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 xml:space="preserve">Your participation in this research is </w:t>
      </w:r>
      <w:proofErr w:type="gramStart"/>
      <w:r w:rsidRPr="00133B74">
        <w:t>entirely voluntary</w:t>
      </w:r>
      <w:proofErr w:type="gramEnd"/>
      <w:r w:rsidRPr="00133B74">
        <w:t>.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6A3E7252"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best resembles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06D5153" w14:textId="0A8DEDC5" w:rsidR="00544DDF" w:rsidRPr="00133B74" w:rsidRDefault="00544DDF" w:rsidP="00C62B35">
      <w:pPr>
        <w:pStyle w:val="BodyText"/>
      </w:pPr>
      <w:r>
        <w:lastRenderedPageBreak/>
        <w:t xml:space="preserve">This experiment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7A59A246" w14:textId="77777777" w:rsidR="00C62B35" w:rsidRDefault="005F6DBC" w:rsidP="00C62B35">
      <w:pPr>
        <w:pStyle w:val="Heading2"/>
      </w:pPr>
      <w:r w:rsidRPr="00133B74">
        <w:t>Duration</w:t>
      </w:r>
    </w:p>
    <w:p w14:paraId="73BEC7D6" w14:textId="14E41194"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is expected to take about 30</w:t>
      </w:r>
      <w:r w:rsidR="00C236DA">
        <w:t>-40</w:t>
      </w:r>
      <w:r>
        <w:t xml:space="preserve"> minutes</w:t>
      </w:r>
      <w:r w:rsidR="005F6DBC" w:rsidRPr="00133B74">
        <w:t xml:space="preserve">. </w:t>
      </w:r>
      <w:r>
        <w:t>Filling out the questionnaire after the experiment will take less than 5 minutes</w:t>
      </w:r>
      <w:r w:rsidR="005F6DBC" w:rsidRPr="00133B74">
        <w:t xml:space="preserve">. </w:t>
      </w:r>
      <w:r w:rsidR="0002507C" w:rsidRPr="00133B74">
        <w:t xml:space="preserve">In total, the experiment </w:t>
      </w:r>
      <w:r>
        <w:t>should not take longer than 45 minutes</w:t>
      </w:r>
      <w:r w:rsidR="0002507C" w:rsidRPr="00133B74">
        <w:t>.</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6E5A5B">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7B5EF8FA" w:rsidR="00C236DA" w:rsidRDefault="00C236DA" w:rsidP="00C236DA">
      <w:pPr>
        <w:pStyle w:val="BodyText"/>
      </w:pPr>
      <w:r>
        <w:t>Before and after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0E00F2D5"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01E74340" w:rsidR="00D5372C" w:rsidRPr="00133B74" w:rsidRDefault="00C62B35" w:rsidP="00754147">
      <w:pPr>
        <w:pStyle w:val="Heading1"/>
      </w:pPr>
      <w:r>
        <w:br w:type="page"/>
      </w:r>
      <w:r w:rsidR="008A432F" w:rsidRPr="00133B74">
        <w:lastRenderedPageBreak/>
        <w:t xml:space="preserve">Part II: Certificate of Consent </w:t>
      </w:r>
      <w:r w:rsidR="004137FF">
        <w:t>– Participant Copy</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proofErr w:type="gramStart"/>
      <w:r w:rsidRPr="00133B74">
        <w:t>I</w:t>
      </w:r>
      <w:proofErr w:type="gramEnd"/>
      <w:r w:rsidRPr="00133B74">
        <w:t xml:space="preserve">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proofErr w:type="gramStart"/>
      <w:r w:rsidR="00860DC9" w:rsidRPr="00133B74">
        <w:t>I</w:t>
      </w:r>
      <w:proofErr w:type="gramEnd"/>
      <w:r w:rsidR="00860DC9" w:rsidRPr="00133B74">
        <w:t xml:space="preserve"> have read the forego</w:t>
      </w:r>
      <w:r w:rsidRPr="00133B74">
        <w:t>ing information</w:t>
      </w:r>
      <w:r w:rsidR="004B5EB2" w:rsidRPr="00133B74">
        <w:t xml:space="preserve"> (“Part 1: Information Sheet”)</w:t>
      </w:r>
      <w:r w:rsidRPr="00133B74">
        <w:t xml:space="preserve">.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w:t>
      </w:r>
      <w:r w:rsidR="0094381B" w:rsidRPr="00133B74">
        <w:t xml:space="preserve">participant </w:t>
      </w:r>
      <w:r w:rsidRPr="00133B74">
        <w:t>has not been coerced into giving consent, and the consent has bee</w:t>
      </w:r>
      <w:r w:rsidR="0094381B">
        <w:t>n given freely and voluntarily.</w:t>
      </w:r>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28C2DDB4" w:rsidR="008A0AB7"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1" w:name="Referenzzeile"/>
      <w:bookmarkEnd w:id="1"/>
    </w:p>
    <w:p w14:paraId="56C008BF" w14:textId="031060B0" w:rsidR="00C236DA" w:rsidRDefault="00C236DA">
      <w:pPr>
        <w:widowControl/>
        <w:autoSpaceDE/>
        <w:autoSpaceDN/>
        <w:adjustRightInd/>
        <w:rPr>
          <w:rFonts w:asciiTheme="minorHAnsi" w:eastAsia="Times New Roman" w:hAnsiTheme="minorHAnsi"/>
          <w:b/>
          <w:bCs/>
          <w:sz w:val="20"/>
          <w:szCs w:val="20"/>
        </w:rPr>
      </w:pPr>
      <w:r>
        <w:br w:type="page"/>
      </w:r>
    </w:p>
    <w:p w14:paraId="2659E6E7" w14:textId="3314CA6D" w:rsidR="00C236DA" w:rsidRDefault="00C236DA">
      <w:pPr>
        <w:widowControl/>
        <w:autoSpaceDE/>
        <w:autoSpaceDN/>
        <w:adjustRightInd/>
        <w:rPr>
          <w:rFonts w:asciiTheme="minorHAnsi" w:eastAsia="Times New Roman" w:hAnsiTheme="minorHAnsi"/>
          <w:b/>
          <w:bCs/>
          <w:sz w:val="20"/>
          <w:szCs w:val="20"/>
        </w:rPr>
      </w:pPr>
      <w:r>
        <w:lastRenderedPageBreak/>
        <w:br w:type="page"/>
      </w:r>
    </w:p>
    <w:p w14:paraId="34A97E7C" w14:textId="63BE76BA" w:rsidR="00C236DA" w:rsidRPr="00133B74" w:rsidRDefault="00C236DA" w:rsidP="00C236DA">
      <w:pPr>
        <w:pStyle w:val="Heading1"/>
      </w:pPr>
      <w:r w:rsidRPr="00133B74">
        <w:lastRenderedPageBreak/>
        <w:t xml:space="preserve">Part II: Certificate of Consent </w:t>
      </w:r>
      <w:r w:rsidR="004137FF">
        <w:t>– Researcher’s Copy</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C236DA">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3AC28824" w14:textId="77777777" w:rsidR="00C236DA" w:rsidRPr="00133B74" w:rsidRDefault="00C236DA" w:rsidP="00C236DA">
      <w:pPr>
        <w:pStyle w:val="BodyText"/>
      </w:pPr>
    </w:p>
    <w:p w14:paraId="53ED9396" w14:textId="77777777" w:rsidR="00C236DA" w:rsidRPr="00133B74" w:rsidRDefault="00C236DA" w:rsidP="00C236DA">
      <w:pPr>
        <w:pStyle w:val="BodyText"/>
      </w:pPr>
    </w:p>
    <w:p w14:paraId="5C43B868" w14:textId="77777777" w:rsidR="00C236DA" w:rsidRPr="00133B74" w:rsidRDefault="00C236DA" w:rsidP="00C236DA">
      <w:pPr>
        <w:pStyle w:val="BodyText"/>
      </w:pPr>
    </w:p>
    <w:p w14:paraId="2D066299" w14:textId="77777777" w:rsidR="00C236DA" w:rsidRPr="00243194" w:rsidRDefault="00C236DA" w:rsidP="00C236DA">
      <w:pPr>
        <w:pStyle w:val="SignatureLine"/>
      </w:pPr>
      <w:r w:rsidRPr="00133B74">
        <w:t xml:space="preserve">Signature of Participant ______________________________              Date </w:t>
      </w:r>
      <w:r w:rsidRPr="00243194">
        <w:t>_________________________</w:t>
      </w:r>
    </w:p>
    <w:p w14:paraId="690141E0" w14:textId="77777777" w:rsidR="00C236DA" w:rsidRPr="00133B74" w:rsidRDefault="00C236DA" w:rsidP="00C236DA">
      <w:pPr>
        <w:pStyle w:val="BodyText"/>
      </w:pPr>
    </w:p>
    <w:p w14:paraId="7049145A" w14:textId="77777777" w:rsidR="00C236DA" w:rsidRPr="00133B74" w:rsidRDefault="00C236DA" w:rsidP="00C236DA">
      <w:pPr>
        <w:pStyle w:val="BodyText"/>
      </w:pPr>
    </w:p>
    <w:p w14:paraId="3E9EA2B4" w14:textId="77777777" w:rsidR="00C236DA" w:rsidRPr="00133B74" w:rsidRDefault="00C236DA" w:rsidP="00C236DA">
      <w:pPr>
        <w:pStyle w:val="BodyText"/>
      </w:pPr>
    </w:p>
    <w:p w14:paraId="66D49D58" w14:textId="77777777" w:rsidR="00C236DA" w:rsidRPr="00133B74" w:rsidRDefault="00C236DA" w:rsidP="00C236DA">
      <w:pPr>
        <w:pStyle w:val="BodyText"/>
      </w:pPr>
    </w:p>
    <w:p w14:paraId="05A51D87" w14:textId="77777777" w:rsidR="00C236DA" w:rsidRPr="00133B74" w:rsidRDefault="00C236DA" w:rsidP="00C236DA">
      <w:pPr>
        <w:pStyle w:val="BodyText"/>
      </w:pPr>
    </w:p>
    <w:p w14:paraId="2A6A6E61" w14:textId="77777777" w:rsidR="00C236DA" w:rsidRDefault="00C236DA" w:rsidP="00C236DA">
      <w:pPr>
        <w:pStyle w:val="Heading2"/>
      </w:pPr>
      <w:r w:rsidRPr="00133B74">
        <w:t>Statement by the researcher</w:t>
      </w:r>
    </w:p>
    <w:p w14:paraId="50194AC4" w14:textId="77777777" w:rsidR="00C236DA" w:rsidRPr="00C62B35" w:rsidRDefault="00C236DA" w:rsidP="00C236DA">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75561EA3" w14:textId="77777777" w:rsidR="00C236DA" w:rsidRPr="00133B74" w:rsidRDefault="00C236DA" w:rsidP="00C236DA">
      <w:pPr>
        <w:pStyle w:val="BodyText"/>
      </w:pPr>
      <w:r w:rsidRPr="00133B74">
        <w:t xml:space="preserve">A copy of this </w:t>
      </w:r>
      <w:r>
        <w:t>Informed Consent Form</w:t>
      </w:r>
      <w:r w:rsidRPr="00133B74">
        <w:t xml:space="preserve"> has been provided to the participant.</w:t>
      </w:r>
      <w:r w:rsidRPr="00133B74">
        <w:tab/>
      </w:r>
      <w:r w:rsidRPr="00133B74">
        <w:tab/>
      </w:r>
      <w:r w:rsidRPr="00133B74">
        <w:tab/>
      </w:r>
      <w:r w:rsidRPr="00133B74">
        <w:tab/>
      </w:r>
    </w:p>
    <w:p w14:paraId="03E24077" w14:textId="77777777" w:rsidR="00C236DA" w:rsidRPr="00133B74" w:rsidRDefault="00C236DA" w:rsidP="00C236DA">
      <w:pPr>
        <w:pStyle w:val="BodyText"/>
      </w:pPr>
    </w:p>
    <w:p w14:paraId="19CFC26A" w14:textId="77777777" w:rsidR="00C236DA" w:rsidRPr="00133B74" w:rsidRDefault="00C236DA" w:rsidP="00C236DA">
      <w:pPr>
        <w:pStyle w:val="BodyText"/>
      </w:pPr>
    </w:p>
    <w:p w14:paraId="5262244A" w14:textId="77777777" w:rsidR="00C236DA" w:rsidRPr="00133B74" w:rsidRDefault="00C236DA" w:rsidP="00C236DA">
      <w:pPr>
        <w:pStyle w:val="BodyText"/>
      </w:pPr>
    </w:p>
    <w:p w14:paraId="1A17052D" w14:textId="77777777" w:rsidR="00C236DA" w:rsidRPr="00133B74" w:rsidRDefault="00C236DA" w:rsidP="00C236DA">
      <w:pPr>
        <w:pStyle w:val="BodyText"/>
      </w:pPr>
    </w:p>
    <w:p w14:paraId="002E3E1B" w14:textId="77777777" w:rsidR="00C236DA" w:rsidRPr="00133B74" w:rsidRDefault="00C236DA" w:rsidP="00C236DA">
      <w:pPr>
        <w:pStyle w:val="SignatureLine"/>
      </w:pPr>
      <w:r w:rsidRPr="00133B74">
        <w:t xml:space="preserve">Signature of Researcher ______________________________              Date ________________________  </w:t>
      </w:r>
    </w:p>
    <w:p w14:paraId="3FA68CDE" w14:textId="77777777" w:rsidR="00C236DA" w:rsidRPr="00133B74" w:rsidRDefault="00C236DA" w:rsidP="00754147">
      <w:pPr>
        <w:pStyle w:val="SignatureLine"/>
      </w:pPr>
    </w:p>
    <w:sectPr w:rsidR="00C236DA"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3B7EE" w14:textId="77777777" w:rsidR="00026966" w:rsidRDefault="00026966">
      <w:r>
        <w:separator/>
      </w:r>
    </w:p>
  </w:endnote>
  <w:endnote w:type="continuationSeparator" w:id="0">
    <w:p w14:paraId="07646867" w14:textId="77777777" w:rsidR="00026966" w:rsidRDefault="0002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1D455585"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2C1000">
      <w:rPr>
        <w:rFonts w:ascii="TU Text Light" w:hAnsi="TU Text Light"/>
        <w:noProof/>
        <w:sz w:val="14"/>
      </w:rPr>
      <w:t>4</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fldSimple w:instr=" NUMPAGES \* MERGEFORMAT ">
      <w:r w:rsidR="002C1000" w:rsidRPr="002C1000">
        <w:rPr>
          <w:rFonts w:ascii="TU Text Light" w:hAnsi="TU Text Light"/>
          <w:noProof/>
          <w:sz w:val="14"/>
        </w:rPr>
        <w:t>5</w:t>
      </w:r>
    </w:fldSimple>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26AA03D7"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2C1000">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2C1000" w:rsidRPr="002C1000">
      <w:rPr>
        <w:rFonts w:ascii="TU Text Light" w:hAnsi="TU Text Light"/>
        <w:noProof/>
        <w:sz w:val="14"/>
        <w:lang w:val="en-GB"/>
      </w:rPr>
      <w:t>5</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39C17" w14:textId="77777777" w:rsidR="00026966" w:rsidRDefault="00026966">
      <w:r>
        <w:separator/>
      </w:r>
    </w:p>
  </w:footnote>
  <w:footnote w:type="continuationSeparator" w:id="0">
    <w:p w14:paraId="15EAD8B9" w14:textId="77777777" w:rsidR="00026966" w:rsidRDefault="00026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7777777"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3486"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14:paraId="657DF8C3" w14:textId="77777777"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71456"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14:paraId="71BED400" w14:textId="77777777"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6966"/>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1000"/>
    <w:rsid w:val="002C26C3"/>
    <w:rsid w:val="002C574E"/>
    <w:rsid w:val="002D005C"/>
    <w:rsid w:val="002D2044"/>
    <w:rsid w:val="002D5F11"/>
    <w:rsid w:val="002E058C"/>
    <w:rsid w:val="002E452F"/>
    <w:rsid w:val="002E4ABB"/>
    <w:rsid w:val="002E6D72"/>
    <w:rsid w:val="002E7A54"/>
    <w:rsid w:val="002F37D1"/>
    <w:rsid w:val="002F3BF6"/>
    <w:rsid w:val="00306C6C"/>
    <w:rsid w:val="00310310"/>
    <w:rsid w:val="0031125F"/>
    <w:rsid w:val="00312EF9"/>
    <w:rsid w:val="0031415D"/>
    <w:rsid w:val="00323C8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37FF"/>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D5A9E"/>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26837"/>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8EBCB-0EE5-464E-896E-842553C1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1473</TotalTime>
  <Pages>5</Pages>
  <Words>1043</Words>
  <Characters>5951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22</cp:revision>
  <cp:lastPrinted>2021-05-06T09:48:00Z</cp:lastPrinted>
  <dcterms:created xsi:type="dcterms:W3CDTF">2020-07-05T21:16:00Z</dcterms:created>
  <dcterms:modified xsi:type="dcterms:W3CDTF">2021-05-06T10:14:00Z</dcterms:modified>
</cp:coreProperties>
</file>